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8C2D45">
      <w:pPr>
        <w:pStyle w:val="Title"/>
        <w:jc w:val="right"/>
        <w:rPr>
          <w:rFonts w:ascii="Times New Roman" w:hAnsi="Times New Roman"/>
        </w:rPr>
      </w:pPr>
      <w:r>
        <w:t>Smart Exchange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2D45" w:rsidP="008C2D45">
            <w:pPr>
              <w:pStyle w:val="Tabletext"/>
            </w:pPr>
            <w:r>
              <w:t>&lt;04</w:t>
            </w:r>
            <w:r w:rsidR="00570E86" w:rsidRPr="00D047E9">
              <w:t>/</w:t>
            </w:r>
            <w:r>
              <w:t>04</w:t>
            </w:r>
            <w:r w:rsidR="00570E86" w:rsidRPr="00D047E9">
              <w:t>/</w:t>
            </w:r>
            <w:r>
              <w:t>19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8C2D45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8C2D45">
            <w:pPr>
              <w:pStyle w:val="Tabletext"/>
            </w:pPr>
            <w:r>
              <w:t>Bercea Ionut-Alexandru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B265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B265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B265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B265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7A7710" w:rsidRDefault="007A7710" w:rsidP="007A7710">
      <w:pPr>
        <w:ind w:left="720"/>
      </w:pPr>
      <w:r>
        <w:t>Aplicatia va avea doua tipuri de utilizatori:</w:t>
      </w:r>
    </w:p>
    <w:p w:rsidR="007A7710" w:rsidRDefault="007A7710" w:rsidP="007A7710">
      <w:pPr>
        <w:ind w:left="720"/>
      </w:pPr>
    </w:p>
    <w:p w:rsidR="007A7710" w:rsidRDefault="007A7710" w:rsidP="007A7710">
      <w:r>
        <w:tab/>
        <w:t>Clientul = cel care se poate loga, cumpara, vinde sau schimba anumite monede, vizualiza grafice.</w:t>
      </w:r>
    </w:p>
    <w:p w:rsidR="007A7710" w:rsidRPr="007A7710" w:rsidRDefault="007A7710" w:rsidP="007A7710">
      <w:r>
        <w:tab/>
        <w:t xml:space="preserve">Adminul = cel care are rolul de a vizualiza tranzactiile, adauga/sterge clienti, verifica buna functionalitate a aplicatiei </w:t>
      </w: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7A7710" w:rsidRDefault="007A7710" w:rsidP="007A7710"/>
    <w:p w:rsidR="007A7710" w:rsidRPr="007A7710" w:rsidRDefault="007A7710" w:rsidP="007A7710"/>
    <w:p w:rsidR="008C4393" w:rsidRPr="00D047E9" w:rsidRDefault="003B4E1C" w:rsidP="007A7710">
      <w:pPr>
        <w:pStyle w:val="InfoBlu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3.5pt">
            <v:imagedata r:id="rId13" o:title="useCase"/>
          </v:shape>
        </w:pict>
      </w:r>
    </w:p>
    <w:sectPr w:rsidR="008C4393" w:rsidRPr="00D047E9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24F" w:rsidRDefault="00FD424F">
      <w:pPr>
        <w:spacing w:line="240" w:lineRule="auto"/>
      </w:pPr>
      <w:r>
        <w:separator/>
      </w:r>
    </w:p>
  </w:endnote>
  <w:endnote w:type="continuationSeparator" w:id="0">
    <w:p w:rsidR="00FD424F" w:rsidRDefault="00FD4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E1C" w:rsidRDefault="003B4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E1C" w:rsidRDefault="003B4E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E1C" w:rsidRDefault="003B4E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3B4E1C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</w:t>
            </w:r>
            <w:r w:rsidR="003B4E1C">
              <w:t>Bercea Ionut-Alexandru</w:t>
            </w:r>
            <w:bookmarkStart w:id="6" w:name="_GoBack"/>
            <w:bookmarkEnd w:id="6"/>
            <w:r w:rsidR="000916B9">
              <w:t>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B4E1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B4E1C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24F" w:rsidRDefault="00FD424F">
      <w:pPr>
        <w:spacing w:line="240" w:lineRule="auto"/>
      </w:pPr>
      <w:r>
        <w:separator/>
      </w:r>
    </w:p>
  </w:footnote>
  <w:footnote w:type="continuationSeparator" w:id="0">
    <w:p w:rsidR="00FD424F" w:rsidRDefault="00FD4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E1C" w:rsidRDefault="003B4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Pr="008C2D45" w:rsidRDefault="008C4393">
    <w:pPr>
      <w:rPr>
        <w:rFonts w:ascii="Arial" w:hAnsi="Arial" w:cs="Arial"/>
        <w:sz w:val="36"/>
        <w:szCs w:val="36"/>
      </w:rPr>
    </w:pPr>
  </w:p>
  <w:p w:rsidR="008C4393" w:rsidRPr="008C2D45" w:rsidRDefault="008C4393">
    <w:pPr>
      <w:pBdr>
        <w:top w:val="single" w:sz="6" w:space="1" w:color="auto"/>
      </w:pBdr>
      <w:rPr>
        <w:rFonts w:ascii="Arial" w:hAnsi="Arial" w:cs="Arial"/>
        <w:sz w:val="36"/>
        <w:szCs w:val="36"/>
      </w:rPr>
    </w:pPr>
  </w:p>
  <w:p w:rsidR="008C2D45" w:rsidRPr="008C2D45" w:rsidRDefault="008C2D45" w:rsidP="0004741B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8C2D45">
      <w:rPr>
        <w:rFonts w:ascii="Arial" w:hAnsi="Arial" w:cs="Arial"/>
        <w:sz w:val="36"/>
        <w:szCs w:val="36"/>
      </w:rPr>
      <w:t>Bercea Ionut-Alexandru</w:t>
    </w:r>
  </w:p>
  <w:p w:rsidR="0004741B" w:rsidRPr="008C2D45" w:rsidRDefault="008C2D45" w:rsidP="0004741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8C2D45">
      <w:rPr>
        <w:rFonts w:ascii="Arial" w:hAnsi="Arial" w:cs="Arial"/>
        <w:sz w:val="36"/>
        <w:szCs w:val="36"/>
      </w:rPr>
      <w:t>30238</w:t>
    </w:r>
  </w:p>
  <w:p w:rsidR="008C4393" w:rsidRPr="008C2D45" w:rsidRDefault="008C4393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</w:p>
  <w:p w:rsidR="008C4393" w:rsidRPr="008C2D45" w:rsidRDefault="008C4393">
    <w:pPr>
      <w:pStyle w:val="Header"/>
      <w:rPr>
        <w:rFonts w:ascii="Arial" w:hAnsi="Arial" w:cs="Arial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E1C" w:rsidRDefault="003B4E1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C2D45">
          <w:r>
            <w:t>Smart Exchange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C2D45" w:rsidP="008C2D45">
          <w:r>
            <w:t xml:space="preserve">  Date:  &lt;04</w:t>
          </w:r>
          <w:r w:rsidR="00570E86">
            <w:t>/</w:t>
          </w:r>
          <w:r>
            <w:t>04</w:t>
          </w:r>
          <w:r w:rsidR="00570E86">
            <w:t>/</w:t>
          </w:r>
          <w:r>
            <w:t>19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B4E1C"/>
    <w:rsid w:val="0056530F"/>
    <w:rsid w:val="00570E86"/>
    <w:rsid w:val="00664E4B"/>
    <w:rsid w:val="006C543D"/>
    <w:rsid w:val="007A7710"/>
    <w:rsid w:val="008B265F"/>
    <w:rsid w:val="008C2D45"/>
    <w:rsid w:val="008C4393"/>
    <w:rsid w:val="0090593F"/>
    <w:rsid w:val="00C709E3"/>
    <w:rsid w:val="00D047E9"/>
    <w:rsid w:val="00D720D3"/>
    <w:rsid w:val="00FD424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CCAB0"/>
  <w15:docId w15:val="{72BA0A0E-DF7E-438D-9103-F9B0C279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</TotalTime>
  <Pages>4</Pages>
  <Words>101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Ionut Berca</cp:lastModifiedBy>
  <cp:revision>7</cp:revision>
  <dcterms:created xsi:type="dcterms:W3CDTF">2010-02-24T09:14:00Z</dcterms:created>
  <dcterms:modified xsi:type="dcterms:W3CDTF">2019-04-04T19:10:00Z</dcterms:modified>
</cp:coreProperties>
</file>